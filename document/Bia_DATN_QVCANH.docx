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A205" w14:textId="77777777" w:rsidR="007C3465" w:rsidRDefault="007701B0">
      <w:pPr>
        <w:sectPr w:rsidR="007C3465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79593B0B" wp14:editId="0AC7BE43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15795"/>
                            <a:ext cx="419100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04BF6" w14:textId="5B661A03" w:rsidR="002343E4" w:rsidRPr="005D49C9" w:rsidRDefault="00582895" w:rsidP="0019207D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QUÁCH VĂN CẢNH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2790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696FB" w14:textId="149286A6" w:rsidR="007A410F" w:rsidRPr="005D49C9" w:rsidRDefault="00C96B86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XÂY DỰNG WEBSITE</w:t>
                              </w:r>
                              <w:r w:rsidR="00B3534E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 QUẢN LÝ CÔNG VIỆC</w:t>
                              </w: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 BẰNG </w:t>
                              </w:r>
                              <w:r w:rsidR="00B3534E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ASP</w:t>
                              </w: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.NET</w:t>
                              </w:r>
                              <w:r w:rsidR="00B3534E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 CORE WEB API</w:t>
                              </w:r>
                            </w:p>
                            <w:p w14:paraId="4D3B1730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14:paraId="6EF57DF4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14:paraId="5AEDDA99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71E7FB37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6B9D72CD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124A0C33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3DC2BF65" w14:textId="77777777" w:rsidR="007A410F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ĐỒ ÁN TỐT NGHIỆP ĐẠI HỌC</w:t>
                              </w:r>
                            </w:p>
                            <w:p w14:paraId="73354860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NGÀNH CÔNG NGHỆ THÔNG TIN</w:t>
                              </w:r>
                            </w:p>
                            <w:p w14:paraId="5E267E0A" w14:textId="77777777" w:rsidR="007C3465" w:rsidRPr="00013160" w:rsidRDefault="007C3465" w:rsidP="0019207D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86A78" w14:textId="372CD21B"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164356">
                                <w:rPr>
                                  <w:rFonts w:ascii="Times New Roman" w:hAnsi="Times New Roman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AD419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41E7A40A" w14:textId="77777777" w:rsidR="007C3465" w:rsidRPr="00F65597" w:rsidRDefault="007A410F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593B0B" id="Canvas 2" o:spid="_x0000_s1026" editas="canvas" style="width:438pt;height:726.3pt;mso-position-horizontal-relative:char;mso-position-vertical-relative:line" coordsize="55626,9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858;top:19157;width:41910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A304BF6" w14:textId="5B661A03" w:rsidR="002343E4" w:rsidRPr="005D49C9" w:rsidRDefault="00582895" w:rsidP="0019207D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QUÁCH VĂN CẢNH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27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4E696FB" w14:textId="149286A6" w:rsidR="007A410F" w:rsidRPr="005D49C9" w:rsidRDefault="00C96B86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XÂY DỰNG WEBSITE</w:t>
                        </w:r>
                        <w:r w:rsidR="00B3534E"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 QUẢN LÝ CÔNG VIỆC</w:t>
                        </w: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 BẰNG </w:t>
                        </w:r>
                        <w:r w:rsidR="00B3534E">
                          <w:rPr>
                            <w:rFonts w:ascii="Arial" w:hAnsi="Arial"/>
                            <w:sz w:val="44"/>
                            <w:szCs w:val="96"/>
                          </w:rPr>
                          <w:t>ASP</w:t>
                        </w: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.NET</w:t>
                        </w:r>
                        <w:r w:rsidR="00B3534E"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 CORE WEB API</w:t>
                        </w:r>
                      </w:p>
                      <w:p w14:paraId="4D3B1730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14:paraId="6EF57DF4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14:paraId="5AEDDA99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71E7FB37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6B9D72CD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124A0C33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3DC2BF65" w14:textId="77777777" w:rsidR="007A410F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ĐỒ ÁN TỐT NGHIỆP ĐẠI HỌC</w:t>
                        </w:r>
                      </w:p>
                      <w:p w14:paraId="73354860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NGÀNH CÔNG NGHỆ THÔNG TIN</w:t>
                        </w:r>
                      </w:p>
                      <w:p w14:paraId="5E267E0A" w14:textId="77777777" w:rsidR="007C3465" w:rsidRPr="00013160" w:rsidRDefault="007C3465" w:rsidP="0019207D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o:lock v:ext="edit" aspectratio="t"/>
                  <v:textbox style="mso-fit-shape-to-text:t" inset="0,0,0,0">
                    <w:txbxContent>
                      <w:p w14:paraId="6AD86A78" w14:textId="372CD21B"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164356">
                          <w:rPr>
                            <w:rFonts w:ascii="Times New Roman" w:hAnsi="Times New Roman"/>
                            <w:b/>
                          </w:rPr>
                          <w:t>2023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o:lock v:ext="edit" aspectratio="t"/>
                  <v:textbox style="mso-fit-shape-to-text:t">
                    <w:txbxContent>
                      <w:p w14:paraId="4E3AD419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41E7A40A" w14:textId="77777777" w:rsidR="007C3465" w:rsidRPr="00F65597" w:rsidRDefault="007A410F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408C75" w14:textId="77777777"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 wp14:anchorId="477B44EE" wp14:editId="37FD2F56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E49C9" w14:textId="77777777" w:rsidR="007A410F" w:rsidRPr="005D49C9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ĐỒ ÁN TỐT NGHIỆP</w:t>
                              </w:r>
                              <w:r w:rsidR="005D49C9"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 xml:space="preserve"> ĐẠI HỌC</w:t>
                              </w:r>
                            </w:p>
                            <w:p w14:paraId="32216F79" w14:textId="77777777" w:rsidR="007A410F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</w: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gành Công nghệ thông tin</w:t>
                              </w:r>
                            </w:p>
                            <w:p w14:paraId="47BE4B6D" w14:textId="77777777" w:rsidR="00F94FCD" w:rsidRPr="007A410F" w:rsidRDefault="00F94FCD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Chuyên ngành Công nghệ phần mềm</w:t>
                              </w:r>
                            </w:p>
                            <w:p w14:paraId="6A605F99" w14:textId="05582325" w:rsidR="007A410F" w:rsidRPr="007A410F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</w:t>
                              </w:r>
                              <w:r w:rsidR="007A410F"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ã số: </w:t>
                              </w:r>
                            </w:p>
                            <w:p w14:paraId="0E4069F8" w14:textId="77777777"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82E0C75" w14:textId="77777777"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6F513" w14:textId="0FDB80FB"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164356">
                                <w:rPr>
                                  <w:rFonts w:ascii="Times New Roman" w:hAnsi="Times New Roman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F1278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5E1477B5" w14:textId="77777777"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52414D18" w14:textId="77777777"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7344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5277" w14:textId="77777777"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14:paraId="1A2C8075" w14:textId="77DF19C4" w:rsidR="007C3465" w:rsidRPr="001A25BD" w:rsidRDefault="00EE7B1F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XÂY DỰNG WEBSITE</w:t>
                              </w:r>
                              <w:r w:rsidR="00F84CB4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 QUẢN LÝ CÔNG VIỆC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BẰNG </w:t>
                              </w:r>
                              <w:r w:rsidR="00F84CB4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ASP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.NET</w:t>
                              </w:r>
                              <w:r w:rsidR="00F84CB4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 CORE WEB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9495" y="4976377"/>
                            <a:ext cx="2671329" cy="226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61D98" w14:textId="77777777" w:rsidR="007A410F" w:rsidRPr="00EC2AD2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SINH VIÊN THỰC HIỆN</w:t>
                              </w:r>
                            </w:p>
                            <w:p w14:paraId="3D8A47BB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7CEE9FE8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6979725A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7324D643" w14:textId="0DE9D526" w:rsidR="007A410F" w:rsidRPr="00EC2AD2" w:rsidRDefault="00F57F27" w:rsidP="00390370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Quách Văn Cảnh</w:t>
                              </w:r>
                            </w:p>
                            <w:p w14:paraId="673CB3EF" w14:textId="38637266" w:rsidR="005D49C9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Mã sinh viên: </w:t>
                              </w:r>
                              <w:r w:rsidR="00164356">
                                <w:rPr>
                                  <w:rFonts w:ascii="Times New Roman" w:hAnsi="Times New Roman"/>
                                  <w:sz w:val="24"/>
                                </w:rPr>
                                <w:t>1721</w:t>
                              </w:r>
                              <w:r w:rsidR="00390370">
                                <w:rPr>
                                  <w:rFonts w:ascii="Times New Roman" w:hAnsi="Times New Roman"/>
                                  <w:sz w:val="24"/>
                                </w:rPr>
                                <w:t>050520</w:t>
                              </w:r>
                            </w:p>
                            <w:p w14:paraId="1ECFD1BC" w14:textId="1F329D36"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164356">
                                <w:rPr>
                                  <w:rFonts w:ascii="Times New Roman" w:hAnsi="Times New Roman"/>
                                  <w:sz w:val="24"/>
                                </w:rPr>
                                <w:t>0</w:t>
                              </w:r>
                              <w:r w:rsidR="00390370">
                                <w:rPr>
                                  <w:rFonts w:ascii="Times New Roman" w:hAnsi="Times New Roman"/>
                                  <w:sz w:val="24"/>
                                </w:rPr>
                                <w:t>973137312</w:t>
                              </w:r>
                            </w:p>
                            <w:p w14:paraId="25ADE115" w14:textId="574D397B"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390370">
                                <w:rPr>
                                  <w:rFonts w:ascii="Times New Roman" w:hAnsi="Times New Roman"/>
                                  <w:sz w:val="24"/>
                                </w:rPr>
                                <w:t>canhquach</w:t>
                              </w:r>
                              <w:r w:rsidR="00FC551B">
                                <w:rPr>
                                  <w:rFonts w:ascii="Times New Roman" w:hAnsi="Times New Roman"/>
                                  <w:sz w:val="24"/>
                                </w:rPr>
                                <w:t>0106</w:t>
                              </w:r>
                              <w:r w:rsidR="00390370">
                                <w:rPr>
                                  <w:rFonts w:ascii="Times New Roman" w:hAnsi="Times New Roman"/>
                                  <w:sz w:val="24"/>
                                </w:rPr>
                                <w:t>1999</w:t>
                              </w:r>
                              <w:r w:rsidR="00164356">
                                <w:rPr>
                                  <w:rFonts w:ascii="Times New Roman" w:hAnsi="Times New Roman"/>
                                  <w:sz w:val="24"/>
                                </w:rPr>
                                <w:t>@gmail.com</w:t>
                              </w:r>
                            </w:p>
                            <w:p w14:paraId="1AA0968F" w14:textId="2CA84456" w:rsidR="007A410F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="00164356">
                                <w:rPr>
                                  <w:rFonts w:ascii="Times New Roman" w:hAnsi="Times New Roman"/>
                                  <w:sz w:val="24"/>
                                </w:rPr>
                                <w:t>62B</w:t>
                              </w:r>
                            </w:p>
                            <w:p w14:paraId="1DBC9AB5" w14:textId="77777777"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581275" y="4976377"/>
                            <a:ext cx="2967472" cy="374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02358" w14:textId="77777777"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HƯỚNG DẪN</w:t>
                              </w:r>
                            </w:p>
                            <w:p w14:paraId="7A78C3F4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06025171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21FB21D0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3A4CE029" w14:textId="50A12D5E" w:rsidR="007A410F" w:rsidRDefault="00164356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Th.s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390370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Đặng Hữu Nghị</w:t>
                              </w:r>
                            </w:p>
                            <w:p w14:paraId="32405631" w14:textId="77777777" w:rsidR="002025B7" w:rsidRPr="007A410F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môn: Công nghệ Phần mềm</w:t>
                              </w:r>
                            </w:p>
                            <w:p w14:paraId="693772B6" w14:textId="15A92985" w:rsidR="002025B7" w:rsidRPr="002025B7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627A2E">
                                <w:rPr>
                                  <w:rFonts w:ascii="Times New Roman" w:hAnsi="Times New Roman"/>
                                  <w:sz w:val="24"/>
                                </w:rPr>
                                <w:t>0</w:t>
                              </w:r>
                              <w:r w:rsidR="00390370">
                                <w:rPr>
                                  <w:rFonts w:ascii="Times New Roman" w:hAnsi="Times New Roman"/>
                                  <w:sz w:val="24"/>
                                </w:rPr>
                                <w:t>989640319</w:t>
                              </w:r>
                            </w:p>
                            <w:p w14:paraId="0F3892F3" w14:textId="5D1D9507" w:rsidR="002025B7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>Email:</w:t>
                              </w:r>
                              <w:r w:rsidR="00627A2E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3A6AE3" w:rsidRPr="003A6AE3">
                                <w:rPr>
                                  <w:rFonts w:ascii="Times New Roman" w:hAnsi="Times New Roman"/>
                                  <w:sz w:val="24"/>
                                </w:rPr>
                                <w:t>nghidanghuu@gmail.com</w:t>
                              </w:r>
                            </w:p>
                            <w:p w14:paraId="086A3E29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PHẢN BIỆN</w:t>
                              </w:r>
                            </w:p>
                            <w:p w14:paraId="6EDF621D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0AC3EDB9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19837700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6378F598" w14:textId="02610D3A" w:rsidR="00EC2AD2" w:rsidRDefault="00BC01E2" w:rsidP="00EC2AD2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GV.TS Nguyễn Thế Lộc</w:t>
                              </w:r>
                            </w:p>
                            <w:p w14:paraId="3272A3B5" w14:textId="77777777" w:rsidR="00EC2AD2" w:rsidRPr="007A410F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môn: Công nghệ Phần mềm</w:t>
                              </w:r>
                            </w:p>
                            <w:p w14:paraId="72FF2846" w14:textId="54C801B6"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015601" w:rsidRPr="00015601">
                                <w:rPr>
                                  <w:rFonts w:ascii="Times New Roman" w:hAnsi="Times New Roman"/>
                                  <w:sz w:val="24"/>
                                </w:rPr>
                                <w:t>0983330682</w:t>
                              </w:r>
                            </w:p>
                            <w:p w14:paraId="41B8F73F" w14:textId="160101EE"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015601" w:rsidRPr="00015601">
                                <w:rPr>
                                  <w:rFonts w:ascii="Times New Roman" w:hAnsi="Times New Roman"/>
                                  <w:sz w:val="24"/>
                                </w:rPr>
                                <w:t>nguyentheloc@humg.edu.vn</w:t>
                              </w:r>
                            </w:p>
                            <w:p w14:paraId="6FF2026D" w14:textId="77777777" w:rsidR="00EC2AD2" w:rsidRPr="002025B7" w:rsidRDefault="00EC2AD2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7B44EE" id="Canvas 31" o:spid="_x0000_s1032" editas="canvas" style="width:438pt;height:724.8pt;mso-position-horizontal-relative:char;mso-position-vertical-relative:line" coordsize="55626,9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5626;height:920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4" type="#_x0000_t202" style="position:absolute;top:14193;width:55626;height: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2FBE49C9" w14:textId="77777777" w:rsidR="007A410F" w:rsidRPr="005D49C9" w:rsidRDefault="007A410F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ĐỒ ÁN TỐT NGHIỆP</w:t>
                        </w:r>
                        <w:r w:rsidR="005D49C9"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 xml:space="preserve"> ĐẠI HỌC</w:t>
                        </w:r>
                      </w:p>
                      <w:p w14:paraId="32216F79" w14:textId="77777777" w:rsidR="007A410F" w:rsidRDefault="007A410F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</w: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gành Công nghệ thông tin</w:t>
                        </w:r>
                      </w:p>
                      <w:p w14:paraId="47BE4B6D" w14:textId="77777777" w:rsidR="00F94FCD" w:rsidRPr="007A410F" w:rsidRDefault="00F94FCD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Chuyên ngành Công nghệ phần mềm</w:t>
                        </w:r>
                      </w:p>
                      <w:p w14:paraId="6A605F99" w14:textId="05582325" w:rsidR="007A410F" w:rsidRPr="007A410F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</w:t>
                        </w:r>
                        <w:r w:rsidR="007A410F"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ã số: </w:t>
                        </w:r>
                      </w:p>
                      <w:p w14:paraId="0E4069F8" w14:textId="77777777"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82E0C75" w14:textId="77777777"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295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o:lock v:ext="edit" aspectratio="t"/>
                  <v:textbox style="mso-fit-shape-to-text:t" inset="0,0,0,0">
                    <w:txbxContent>
                      <w:p w14:paraId="2B16F513" w14:textId="0FDB80FB"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164356">
                          <w:rPr>
                            <w:rFonts w:ascii="Times New Roman" w:hAnsi="Times New Roman"/>
                            <w:b/>
                          </w:rPr>
                          <w:t>2023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14:paraId="571F1278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5E1477B5" w14:textId="77777777"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52414D18" w14:textId="77777777"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29473;width:55626;height:2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0345277" w14:textId="77777777"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14:paraId="1A2C8075" w14:textId="77DF19C4" w:rsidR="007C3465" w:rsidRPr="001A25BD" w:rsidRDefault="00EE7B1F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XÂY DỰNG WEBSITE</w:t>
                        </w:r>
                        <w:r w:rsidR="00F84CB4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 QUẢN LÝ CÔNG VIỆC </w:t>
                        </w: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BẰNG </w:t>
                        </w:r>
                        <w:r w:rsidR="00F84CB4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ASP</w:t>
                        </w: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.NET</w:t>
                        </w:r>
                        <w:r w:rsidR="00F84CB4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 CORE WEB API</w:t>
                        </w:r>
                      </w:p>
                    </w:txbxContent>
                  </v:textbox>
                </v:shape>
                <v:shape id="Text Box 40" o:spid="_x0000_s1038" type="#_x0000_t202" style="position:absolute;left:1194;top:49763;width:26714;height:2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9661D98" w14:textId="77777777" w:rsidR="007A410F" w:rsidRPr="00EC2AD2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b/>
                            <w:sz w:val="24"/>
                          </w:rPr>
                          <w:t>SINH VIÊN THỰC HIỆN</w:t>
                        </w:r>
                      </w:p>
                      <w:p w14:paraId="3D8A47BB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7CEE9FE8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6979725A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7324D643" w14:textId="0DE9D526" w:rsidR="007A410F" w:rsidRPr="00EC2AD2" w:rsidRDefault="00F57F27" w:rsidP="00390370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Quách Văn Cảnh</w:t>
                        </w:r>
                      </w:p>
                      <w:p w14:paraId="673CB3EF" w14:textId="38637266" w:rsidR="005D49C9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Mã sinh viên: </w:t>
                        </w:r>
                        <w:r w:rsidR="00164356">
                          <w:rPr>
                            <w:rFonts w:ascii="Times New Roman" w:hAnsi="Times New Roman"/>
                            <w:sz w:val="24"/>
                          </w:rPr>
                          <w:t>1721</w:t>
                        </w:r>
                        <w:r w:rsidR="00390370">
                          <w:rPr>
                            <w:rFonts w:ascii="Times New Roman" w:hAnsi="Times New Roman"/>
                            <w:sz w:val="24"/>
                          </w:rPr>
                          <w:t>050520</w:t>
                        </w:r>
                      </w:p>
                      <w:p w14:paraId="1ECFD1BC" w14:textId="1F329D36"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164356">
                          <w:rPr>
                            <w:rFonts w:ascii="Times New Roman" w:hAnsi="Times New Roman"/>
                            <w:sz w:val="24"/>
                          </w:rPr>
                          <w:t>0</w:t>
                        </w:r>
                        <w:r w:rsidR="00390370">
                          <w:rPr>
                            <w:rFonts w:ascii="Times New Roman" w:hAnsi="Times New Roman"/>
                            <w:sz w:val="24"/>
                          </w:rPr>
                          <w:t>973137312</w:t>
                        </w:r>
                      </w:p>
                      <w:p w14:paraId="25ADE115" w14:textId="574D397B"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390370">
                          <w:rPr>
                            <w:rFonts w:ascii="Times New Roman" w:hAnsi="Times New Roman"/>
                            <w:sz w:val="24"/>
                          </w:rPr>
                          <w:t>canhquach</w:t>
                        </w:r>
                        <w:r w:rsidR="00FC551B">
                          <w:rPr>
                            <w:rFonts w:ascii="Times New Roman" w:hAnsi="Times New Roman"/>
                            <w:sz w:val="24"/>
                          </w:rPr>
                          <w:t>0106</w:t>
                        </w:r>
                        <w:r w:rsidR="00390370">
                          <w:rPr>
                            <w:rFonts w:ascii="Times New Roman" w:hAnsi="Times New Roman"/>
                            <w:sz w:val="24"/>
                          </w:rPr>
                          <w:t>1999</w:t>
                        </w:r>
                        <w:r w:rsidR="00164356">
                          <w:rPr>
                            <w:rFonts w:ascii="Times New Roman" w:hAnsi="Times New Roman"/>
                            <w:sz w:val="24"/>
                          </w:rPr>
                          <w:t>@gmail.com</w:t>
                        </w:r>
                      </w:p>
                      <w:p w14:paraId="1AA0968F" w14:textId="2CA84456" w:rsidR="007A410F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="00164356">
                          <w:rPr>
                            <w:rFonts w:ascii="Times New Roman" w:hAnsi="Times New Roman"/>
                            <w:sz w:val="24"/>
                          </w:rPr>
                          <w:t>62B</w:t>
                        </w:r>
                      </w:p>
                      <w:p w14:paraId="1DBC9AB5" w14:textId="77777777"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5812;top:49763;width:29675;height:3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0A02358" w14:textId="77777777"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HƯỚNG DẪN</w:t>
                        </w:r>
                      </w:p>
                      <w:p w14:paraId="7A78C3F4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06025171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21FB21D0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3A4CE029" w14:textId="50A12D5E" w:rsidR="007A410F" w:rsidRDefault="00164356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Th.s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</w:t>
                        </w:r>
                        <w:r w:rsidR="00390370">
                          <w:rPr>
                            <w:rFonts w:ascii="Times New Roman" w:hAnsi="Times New Roman"/>
                            <w:b/>
                            <w:sz w:val="24"/>
                          </w:rPr>
                          <w:t>Đặng Hữu Nghị</w:t>
                        </w:r>
                      </w:p>
                      <w:p w14:paraId="32405631" w14:textId="77777777" w:rsidR="002025B7" w:rsidRPr="007A410F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môn: Công nghệ Phần mềm</w:t>
                        </w:r>
                      </w:p>
                      <w:p w14:paraId="693772B6" w14:textId="15A92985" w:rsidR="002025B7" w:rsidRPr="002025B7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627A2E">
                          <w:rPr>
                            <w:rFonts w:ascii="Times New Roman" w:hAnsi="Times New Roman"/>
                            <w:sz w:val="24"/>
                          </w:rPr>
                          <w:t>0</w:t>
                        </w:r>
                        <w:r w:rsidR="00390370">
                          <w:rPr>
                            <w:rFonts w:ascii="Times New Roman" w:hAnsi="Times New Roman"/>
                            <w:sz w:val="24"/>
                          </w:rPr>
                          <w:t>989640319</w:t>
                        </w:r>
                      </w:p>
                      <w:p w14:paraId="0F3892F3" w14:textId="5D1D9507" w:rsidR="002025B7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>Email:</w:t>
                        </w:r>
                        <w:r w:rsidR="00627A2E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3A6AE3" w:rsidRPr="003A6AE3">
                          <w:rPr>
                            <w:rFonts w:ascii="Times New Roman" w:hAnsi="Times New Roman"/>
                            <w:sz w:val="24"/>
                          </w:rPr>
                          <w:t>nghidanghuu@gmail.com</w:t>
                        </w:r>
                      </w:p>
                      <w:p w14:paraId="086A3E29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PHẢN BIỆN</w:t>
                        </w:r>
                      </w:p>
                      <w:p w14:paraId="6EDF621D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0AC3EDB9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19837700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6378F598" w14:textId="02610D3A" w:rsidR="00EC2AD2" w:rsidRDefault="00BC01E2" w:rsidP="00EC2AD2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GV.TS Nguyễn Thế Lộc</w:t>
                        </w:r>
                      </w:p>
                      <w:p w14:paraId="3272A3B5" w14:textId="77777777" w:rsidR="00EC2AD2" w:rsidRPr="007A410F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môn: Công nghệ Phần mềm</w:t>
                        </w:r>
                      </w:p>
                      <w:p w14:paraId="72FF2846" w14:textId="54C801B6"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015601" w:rsidRPr="00015601">
                          <w:rPr>
                            <w:rFonts w:ascii="Times New Roman" w:hAnsi="Times New Roman"/>
                            <w:sz w:val="24"/>
                          </w:rPr>
                          <w:t>0983330682</w:t>
                        </w:r>
                      </w:p>
                      <w:p w14:paraId="41B8F73F" w14:textId="160101EE"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015601" w:rsidRPr="00015601">
                          <w:rPr>
                            <w:rFonts w:ascii="Times New Roman" w:hAnsi="Times New Roman"/>
                            <w:sz w:val="24"/>
                          </w:rPr>
                          <w:t>nguyentheloc@humg.edu.vn</w:t>
                        </w:r>
                      </w:p>
                      <w:p w14:paraId="6FF2026D" w14:textId="77777777" w:rsidR="00EC2AD2" w:rsidRPr="002025B7" w:rsidRDefault="00EC2AD2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222095">
    <w:abstractNumId w:val="9"/>
  </w:num>
  <w:num w:numId="2" w16cid:durableId="470830958">
    <w:abstractNumId w:val="7"/>
  </w:num>
  <w:num w:numId="3" w16cid:durableId="1634208719">
    <w:abstractNumId w:val="6"/>
  </w:num>
  <w:num w:numId="4" w16cid:durableId="735974608">
    <w:abstractNumId w:val="5"/>
  </w:num>
  <w:num w:numId="5" w16cid:durableId="2017001909">
    <w:abstractNumId w:val="4"/>
  </w:num>
  <w:num w:numId="6" w16cid:durableId="1536964106">
    <w:abstractNumId w:val="8"/>
  </w:num>
  <w:num w:numId="7" w16cid:durableId="242837682">
    <w:abstractNumId w:val="3"/>
  </w:num>
  <w:num w:numId="8" w16cid:durableId="1903830875">
    <w:abstractNumId w:val="2"/>
  </w:num>
  <w:num w:numId="9" w16cid:durableId="1839879791">
    <w:abstractNumId w:val="1"/>
  </w:num>
  <w:num w:numId="10" w16cid:durableId="14497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7"/>
    <w:rsid w:val="00013160"/>
    <w:rsid w:val="00015601"/>
    <w:rsid w:val="000217AD"/>
    <w:rsid w:val="000422F0"/>
    <w:rsid w:val="00101609"/>
    <w:rsid w:val="00164356"/>
    <w:rsid w:val="00180570"/>
    <w:rsid w:val="0019207D"/>
    <w:rsid w:val="001A25BD"/>
    <w:rsid w:val="002025B7"/>
    <w:rsid w:val="002343E4"/>
    <w:rsid w:val="00245CAA"/>
    <w:rsid w:val="00390370"/>
    <w:rsid w:val="003A6AE3"/>
    <w:rsid w:val="003E22EE"/>
    <w:rsid w:val="004369E1"/>
    <w:rsid w:val="004E743A"/>
    <w:rsid w:val="00561D58"/>
    <w:rsid w:val="00573AC0"/>
    <w:rsid w:val="00582895"/>
    <w:rsid w:val="00587DF7"/>
    <w:rsid w:val="005D49C9"/>
    <w:rsid w:val="00627A2E"/>
    <w:rsid w:val="007201F3"/>
    <w:rsid w:val="00765870"/>
    <w:rsid w:val="007701B0"/>
    <w:rsid w:val="007A410F"/>
    <w:rsid w:val="007C3465"/>
    <w:rsid w:val="00847253"/>
    <w:rsid w:val="00963D03"/>
    <w:rsid w:val="00965AC7"/>
    <w:rsid w:val="00A26CA5"/>
    <w:rsid w:val="00AD4509"/>
    <w:rsid w:val="00AE5BBC"/>
    <w:rsid w:val="00AF36DA"/>
    <w:rsid w:val="00B3534E"/>
    <w:rsid w:val="00B75DB8"/>
    <w:rsid w:val="00BC01E2"/>
    <w:rsid w:val="00C83D47"/>
    <w:rsid w:val="00C94729"/>
    <w:rsid w:val="00C96B86"/>
    <w:rsid w:val="00D0310D"/>
    <w:rsid w:val="00D1074C"/>
    <w:rsid w:val="00D32255"/>
    <w:rsid w:val="00D40FE3"/>
    <w:rsid w:val="00D73CC5"/>
    <w:rsid w:val="00D763DF"/>
    <w:rsid w:val="00D94517"/>
    <w:rsid w:val="00D95165"/>
    <w:rsid w:val="00DB6D2E"/>
    <w:rsid w:val="00DE5B62"/>
    <w:rsid w:val="00DF1F91"/>
    <w:rsid w:val="00E706D9"/>
    <w:rsid w:val="00E86DD2"/>
    <w:rsid w:val="00EC0B00"/>
    <w:rsid w:val="00EC2AD2"/>
    <w:rsid w:val="00EE7B1F"/>
    <w:rsid w:val="00F3492A"/>
    <w:rsid w:val="00F559F6"/>
    <w:rsid w:val="00F57F27"/>
    <w:rsid w:val="00F65597"/>
    <w:rsid w:val="00F77350"/>
    <w:rsid w:val="00F84CB4"/>
    <w:rsid w:val="00F94FCD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0A119"/>
  <w15:docId w15:val="{49880069-38F1-4943-8D28-5873A2CF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3E4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Mau_Bia_DATN.dot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Quách Cảnh</cp:lastModifiedBy>
  <cp:revision>23</cp:revision>
  <cp:lastPrinted>2006-10-05T17:48:00Z</cp:lastPrinted>
  <dcterms:created xsi:type="dcterms:W3CDTF">2023-01-10T16:10:00Z</dcterms:created>
  <dcterms:modified xsi:type="dcterms:W3CDTF">2023-03-07T16:04:00Z</dcterms:modified>
  <cp:category>Van ban &amp; Mau</cp:category>
</cp:coreProperties>
</file>